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-1517215711"/>
        <w:docPartObj>
          <w:docPartGallery w:val="Cover Pages"/>
          <w:docPartUnique/>
        </w:docPartObj>
      </w:sdtPr>
      <w:sdtEndPr>
        <w:rPr>
          <w:rFonts w:asciiTheme="majorHAnsi" w:eastAsia="Arial Unicode MS" w:hAnsiTheme="majorHAnsi" w:cs="Arial Unicode MS"/>
          <w:i/>
          <w:color w:val="auto"/>
          <w:lang w:val="en-GB" w:eastAsia="en-GB"/>
        </w:rPr>
      </w:sdtEndPr>
      <w:sdtContent>
        <w:p w:rsidR="00A74328" w:rsidRDefault="00A74328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 w:rsidRPr="00A74328">
            <w:rPr>
              <w:rFonts w:asciiTheme="majorHAnsi" w:eastAsia="Arial Unicode MS" w:hAnsiTheme="majorHAnsi" w:cs="Arial Unicode MS"/>
              <w:i/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7FE54423" wp14:editId="1973E00A">
                    <wp:extent cx="1724025" cy="1428750"/>
                    <wp:effectExtent l="0" t="0" r="9525" b="0"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24025" cy="1428750"/>
                              <a:chOff x="0" y="0"/>
                              <a:chExt cx="2078355" cy="208534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78355" cy="1731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1731010"/>
                                <a:ext cx="2078355" cy="3543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4328" w:rsidRPr="00A74328" w:rsidRDefault="00A74328" w:rsidP="00A743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E54423" id="Group 4" o:spid="_x0000_s1026" style="width:135.75pt;height:112.5pt;mso-position-horizontal-relative:char;mso-position-vertical-relative:line" coordsize="20783,208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style="position:absolute;width:20783;height:17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">
                      <v:imagedata r:id="rId9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top:17310;width:2078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:rsidR="00A74328" w:rsidRPr="00A74328" w:rsidRDefault="00A74328" w:rsidP="00A743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2F3ACA2E344FB5BF5027BB6FA9B2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74328" w:rsidRDefault="00A7432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testing plan for easy appointments</w:t>
              </w:r>
            </w:p>
          </w:sdtContent>
        </w:sdt>
        <w:sdt>
          <w:sdtPr>
            <w:rPr>
              <w:rFonts w:eastAsiaTheme="minorHAnsi"/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502F7DBDB5943FAB7C0444F80A6AF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74328" w:rsidRDefault="00A74328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A74328">
                <w:rPr>
                  <w:rFonts w:eastAsiaTheme="minorHAnsi"/>
                  <w:color w:val="4F81BD" w:themeColor="accent1"/>
                  <w:sz w:val="28"/>
                  <w:szCs w:val="28"/>
                </w:rPr>
                <w:t>ITC511</w:t>
              </w:r>
            </w:p>
          </w:sdtContent>
        </w:sdt>
        <w:p w:rsidR="00A74328" w:rsidRDefault="00A7432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74328" w:rsidRDefault="00A743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74328">
                                      <w:rPr>
                                        <w:rFonts w:eastAsiaTheme="minorHAnsi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GROUP PROJECT</w:t>
                                    </w:r>
                                  </w:p>
                                </w:sdtContent>
                              </w:sdt>
                              <w:p w:rsidR="00A74328" w:rsidRDefault="00A74328" w:rsidP="00A7432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Southern Institute Of Technology</w:t>
                                    </w:r>
                                  </w:sdtContent>
                                </w:sdt>
                              </w:p>
                              <w:p w:rsidR="00A74328" w:rsidRDefault="00A74328" w:rsidP="00A7432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inorHAnsi"/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74328">
                                      <w:rPr>
                                        <w:rFonts w:eastAsiaTheme="minorHAnsi"/>
                                        <w:color w:val="4F81BD" w:themeColor="accent1"/>
                                      </w:rPr>
                                      <w:t>TUTOR; JOSH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2" o:spid="_x0000_s1029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eastAsiaTheme="minorHAnsi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74328" w:rsidRDefault="00A743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A74328">
                                <w:rPr>
                                  <w:rFonts w:eastAsiaTheme="minorHAnsi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GROUP PROJECT</w:t>
                              </w:r>
                            </w:p>
                          </w:sdtContent>
                        </w:sdt>
                        <w:p w:rsidR="00A74328" w:rsidRDefault="00A74328" w:rsidP="00A7432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Southern Institute Of Technology</w:t>
                              </w:r>
                            </w:sdtContent>
                          </w:sdt>
                        </w:p>
                        <w:p w:rsidR="00A74328" w:rsidRDefault="00A74328" w:rsidP="00A7432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eastAsiaTheme="minorHAnsi"/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74328">
                                <w:rPr>
                                  <w:rFonts w:eastAsiaTheme="minorHAnsi"/>
                                  <w:color w:val="4F81BD" w:themeColor="accent1"/>
                                </w:rPr>
                                <w:t>TUTOR; JOSH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74328" w:rsidRDefault="00A74328">
          <w:pPr>
            <w:spacing w:after="200" w:line="276" w:lineRule="auto"/>
            <w:rPr>
              <w:rFonts w:asciiTheme="majorHAnsi" w:eastAsia="Arial Unicode MS" w:hAnsiTheme="majorHAnsi" w:cs="Arial Unicode MS"/>
              <w:i/>
              <w:sz w:val="22"/>
              <w:szCs w:val="22"/>
            </w:rPr>
          </w:pPr>
          <w:r>
            <w:rPr>
              <w:rFonts w:asciiTheme="majorHAnsi" w:eastAsia="Arial Unicode MS" w:hAnsiTheme="majorHAnsi" w:cs="Arial Unicode MS"/>
              <w:i/>
              <w:sz w:val="22"/>
              <w:szCs w:val="22"/>
            </w:rPr>
            <w:br w:type="page"/>
          </w:r>
        </w:p>
      </w:sdtContent>
    </w:sdt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:rsidTr="00D4292C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:rsidR="006A46D3" w:rsidRPr="00563D9E" w:rsidRDefault="00D4706F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20-10-15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A74328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15/10/2020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:rsidR="006A46D3" w:rsidRPr="00563D9E" w:rsidRDefault="00A74328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Joshua</w:t>
            </w:r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:rsidR="006A46D3" w:rsidRPr="00563D9E" w:rsidRDefault="00A74328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2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single" w:sz="4" w:space="0" w:color="auto"/>
            </w:tcBorders>
          </w:tcPr>
          <w:p w:rsidR="00E070BC" w:rsidRDefault="00D4706F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Learn to use overall backend section for clients.</w:t>
            </w:r>
            <w:bookmarkStart w:id="0" w:name="_GoBack"/>
            <w:bookmarkEnd w:id="0"/>
          </w:p>
          <w:p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70A7D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770A7D" w:rsidRPr="00A75ABB" w:rsidRDefault="00770A7D" w:rsidP="00A75ABB">
            <w:pPr>
              <w:tabs>
                <w:tab w:val="left" w:pos="8429"/>
              </w:tabs>
              <w:ind w:left="360"/>
              <w:rPr>
                <w:rFonts w:asciiTheme="majorHAnsi" w:hAnsiTheme="majorHAnsi"/>
                <w:b/>
                <w:sz w:val="22"/>
                <w:szCs w:val="22"/>
              </w:rPr>
            </w:pPr>
            <w:r w:rsidRPr="00A75ABB">
              <w:rPr>
                <w:rFonts w:asciiTheme="majorHAnsi" w:hAnsiTheme="majorHAnsi"/>
                <w:b/>
                <w:sz w:val="22"/>
                <w:szCs w:val="22"/>
              </w:rPr>
              <w:t>Application Introduction</w:t>
            </w:r>
          </w:p>
        </w:tc>
      </w:tr>
      <w:tr w:rsidR="00770A7D" w:rsidRPr="0052544E" w:rsidTr="00A75ABB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nil"/>
            </w:tcBorders>
          </w:tcPr>
          <w:p w:rsidR="00770A7D" w:rsidRPr="006634B6" w:rsidRDefault="001E0FBA" w:rsidP="00770A7D">
            <w:pPr>
              <w:tabs>
                <w:tab w:val="left" w:pos="8429"/>
              </w:tabs>
              <w:rPr>
                <w:rFonts w:ascii="Arial" w:hAnsi="Arial" w:cs="Arial"/>
              </w:rPr>
            </w:pPr>
            <w:r w:rsidRPr="006634B6">
              <w:rPr>
                <w:rFonts w:ascii="Arial" w:hAnsi="Arial" w:cs="Arial"/>
              </w:rPr>
              <w:t>Appointments is a highly personalised software application that enables clients to book web-based appointments with us. In addition, it offers the ability to synchronise data with google calendar so that we can use it for other services.</w:t>
            </w:r>
          </w:p>
        </w:tc>
      </w:tr>
      <w:tr w:rsidR="00770A7D" w:rsidRPr="0052544E" w:rsidTr="00770A7D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</w:tcPr>
          <w:p w:rsidR="00770A7D" w:rsidRDefault="00770A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:rsidTr="00770A7D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671CB1" w:rsidRPr="006634B6" w:rsidRDefault="00856AEE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hAnsi="Arial" w:cs="Arial"/>
                <w:sz w:val="22"/>
                <w:szCs w:val="22"/>
                <w:lang w:val="en-CA"/>
              </w:rPr>
              <w:t xml:space="preserve">Explain </w:t>
            </w:r>
            <w:r w:rsidR="00770A7D" w:rsidRPr="006634B6">
              <w:rPr>
                <w:rFonts w:ascii="Arial" w:hAnsi="Arial" w:cs="Arial"/>
                <w:sz w:val="22"/>
                <w:szCs w:val="22"/>
                <w:lang w:val="en-CA"/>
              </w:rPr>
              <w:t>how to login to backend.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add in new appointments from backend.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add new service and provider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Explain how to customize the service for a provider</w:t>
            </w:r>
          </w:p>
          <w:p w:rsidR="00770A7D" w:rsidRPr="006634B6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Learn how to edit the info for the appointments.</w:t>
            </w:r>
          </w:p>
          <w:p w:rsidR="00770A7D" w:rsidRPr="003A7327" w:rsidRDefault="00770A7D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634B6">
              <w:rPr>
                <w:rFonts w:ascii="Arial" w:eastAsia="Arial Unicode MS" w:hAnsi="Arial" w:cs="Arial"/>
                <w:sz w:val="22"/>
                <w:szCs w:val="22"/>
              </w:rPr>
              <w:t>How to change your password and username</w:t>
            </w:r>
          </w:p>
        </w:tc>
      </w:tr>
      <w:tr w:rsidR="00856AEE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56AEE" w:rsidRDefault="00856AEE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6634B6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 w:rsidR="00A75ABB"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893BCC" w:rsidRPr="006634B6" w:rsidRDefault="00A75ABB" w:rsidP="00FC2544">
                  <w:pPr>
                    <w:rPr>
                      <w:rStyle w:val="Strong"/>
                      <w:rFonts w:eastAsia="Arial Unicode MS"/>
                      <w:b w:val="0"/>
                    </w:rPr>
                  </w:pPr>
                  <w:r w:rsidRPr="006634B6">
                    <w:rPr>
                      <w:rStyle w:val="Strong"/>
                      <w:rFonts w:eastAsia="Arial Unicode MS"/>
                      <w:b w:val="0"/>
                    </w:rPr>
                    <w:t>Presenter will provide the document of backend section to guide clients to use from the beginning to the end.</w:t>
                  </w:r>
                </w:p>
              </w:tc>
              <w:tc>
                <w:tcPr>
                  <w:tcW w:w="8092" w:type="dxa"/>
                </w:tcPr>
                <w:p w:rsidR="00893BCC" w:rsidRDefault="00893BCC" w:rsidP="006634B6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 w:rsidR="00A75ABB">
                    <w:rPr>
                      <w:rFonts w:eastAsia="Arial Unicode MS"/>
                    </w:rPr>
                    <w:t xml:space="preserve"> CLINENTS </w:t>
                  </w:r>
                  <w:r w:rsidR="00A75ABB" w:rsidRPr="00893BCC">
                    <w:rPr>
                      <w:rFonts w:eastAsia="Arial Unicode MS"/>
                    </w:rPr>
                    <w:t>WILL</w:t>
                  </w:r>
                  <w:r w:rsidRPr="00893BCC">
                    <w:rPr>
                      <w:rFonts w:eastAsia="Arial Unicode MS"/>
                    </w:rPr>
                    <w:t xml:space="preserve"> DO:</w:t>
                  </w:r>
                </w:p>
                <w:p w:rsidR="008672BA" w:rsidRPr="006634B6" w:rsidRDefault="00A75ABB" w:rsidP="00A75ABB">
                  <w:pPr>
                    <w:pStyle w:val="Bulletlevel1"/>
                    <w:numPr>
                      <w:ilvl w:val="0"/>
                      <w:numId w:val="0"/>
                    </w:numPr>
                    <w:rPr>
                      <w:rStyle w:val="Strong"/>
                      <w:b w:val="0"/>
                    </w:rPr>
                  </w:pPr>
                  <w:r w:rsidRPr="006634B6">
                    <w:rPr>
                      <w:rStyle w:val="Strong"/>
                      <w:b w:val="0"/>
                    </w:rPr>
                    <w:t>Clients will read the instruction or document carefully to understand and get the knowledge to use backend section like login, adding new appointment, adding services and so on.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lastRenderedPageBreak/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boxes as required</w:t>
            </w:r>
          </w:p>
          <w:tbl>
            <w:tblPr>
              <w:tblStyle w:val="TableGrid"/>
              <w:tblW w:w="15899" w:type="dxa"/>
              <w:tblLayout w:type="fixed"/>
              <w:tblLook w:val="04A0" w:firstRow="1" w:lastRow="0" w:firstColumn="1" w:lastColumn="0" w:noHBand="0" w:noVBand="1"/>
            </w:tblPr>
            <w:tblGrid>
              <w:gridCol w:w="3322"/>
              <w:gridCol w:w="4994"/>
              <w:gridCol w:w="7583"/>
            </w:tblGrid>
            <w:tr w:rsidR="004E41A9" w:rsidTr="00A74328">
              <w:trPr>
                <w:trHeight w:val="1514"/>
              </w:trPr>
              <w:tc>
                <w:tcPr>
                  <w:tcW w:w="3322" w:type="dxa"/>
                </w:tcPr>
                <w:p w:rsidR="004E41A9" w:rsidRDefault="004E41A9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login to backend.</w:t>
                  </w:r>
                </w:p>
                <w:p w:rsidR="004E41A9" w:rsidRDefault="004E41A9" w:rsidP="00A75A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994" w:type="dxa"/>
                </w:tcPr>
                <w:p w:rsidR="00A75ABB" w:rsidRPr="00893BCC" w:rsidRDefault="00A75ABB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802C4B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Presenter will show how to login to backend section. 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>First,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he will show you to use IP address to get to easy appointment and click on login where you need to type ID and password to </w:t>
                  </w:r>
                  <w:r w:rsidR="00A71E98" w:rsidRPr="006634B6">
                    <w:rPr>
                      <w:rStyle w:val="Strong"/>
                      <w:b w:val="0"/>
                      <w:sz w:val="22"/>
                    </w:rPr>
                    <w:t>login.</w:t>
                  </w:r>
                </w:p>
              </w:tc>
              <w:tc>
                <w:tcPr>
                  <w:tcW w:w="7583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 will follow the instruction and learn to login to backend section</w:t>
                  </w:r>
                </w:p>
                <w:p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Tr="00A74328">
              <w:trPr>
                <w:trHeight w:val="1314"/>
              </w:trPr>
              <w:tc>
                <w:tcPr>
                  <w:tcW w:w="3322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b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add in new appointments from backend</w:t>
                  </w:r>
                  <w:r w:rsidRPr="006634B6">
                    <w:rPr>
                      <w:b/>
                      <w:sz w:val="22"/>
                    </w:rPr>
                    <w:t>.</w:t>
                  </w:r>
                </w:p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994" w:type="dxa"/>
                </w:tcPr>
                <w:p w:rsidR="006D5CB4" w:rsidRPr="00893BCC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225FBB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 will show how to add new appointment in calendar page. Also, he will show how to edit, delete or select existing appointments.</w:t>
                  </w:r>
                </w:p>
              </w:tc>
              <w:tc>
                <w:tcPr>
                  <w:tcW w:w="7583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225FBB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Clients will watch carefully the activity of presenter and add new appointment.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15571" w:type="dxa"/>
              <w:tblLayout w:type="fixed"/>
              <w:tblLook w:val="04A0" w:firstRow="1" w:lastRow="0" w:firstColumn="1" w:lastColumn="0" w:noHBand="0" w:noVBand="1"/>
            </w:tblPr>
            <w:tblGrid>
              <w:gridCol w:w="3488"/>
              <w:gridCol w:w="4657"/>
              <w:gridCol w:w="7426"/>
            </w:tblGrid>
            <w:tr w:rsidR="00BB6F66" w:rsidRPr="00893BCC" w:rsidTr="00A75ABB">
              <w:trPr>
                <w:trHeight w:val="1697"/>
              </w:trPr>
              <w:tc>
                <w:tcPr>
                  <w:tcW w:w="3488" w:type="dxa"/>
                </w:tcPr>
                <w:p w:rsidR="00BB6F66" w:rsidRDefault="00BB6F66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add new service and provider</w:t>
                  </w:r>
                </w:p>
                <w:p w:rsidR="00BB6F66" w:rsidRDefault="00BB6F66" w:rsidP="00A75A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57" w:type="dxa"/>
                </w:tcPr>
                <w:p w:rsidR="00A75ABB" w:rsidRPr="00893BCC" w:rsidRDefault="00A75ABB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D726F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 will show to add new service and provider as well as edit/delete service.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Pr="006634B6" w:rsidRDefault="00A71E9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Clients will also do the same as the presenter does the steps to add new service and provider.</w:t>
                  </w:r>
                </w:p>
              </w:tc>
            </w:tr>
            <w:tr w:rsidR="006D5CB4" w:rsidRPr="00893BCC" w:rsidTr="006D5CB4">
              <w:trPr>
                <w:trHeight w:val="1318"/>
              </w:trPr>
              <w:tc>
                <w:tcPr>
                  <w:tcW w:w="3488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Learn how to edit the info for the appointments.</w:t>
                  </w:r>
                </w:p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57" w:type="dxa"/>
                </w:tcPr>
                <w:p w:rsidR="006D5CB4" w:rsidRPr="00893BCC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Pr="006634B6" w:rsidRDefault="00A7432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demonstrate to edit the information or correct the information for appointments.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Clients will learn from </w:t>
                  </w:r>
                  <w:r w:rsidR="00A74328" w:rsidRPr="006634B6">
                    <w:rPr>
                      <w:rStyle w:val="Strong"/>
                      <w:b w:val="0"/>
                      <w:sz w:val="22"/>
                    </w:rPr>
                    <w:t>presenter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and change the </w:t>
                  </w:r>
                  <w:r w:rsidR="00A74328" w:rsidRPr="006634B6">
                    <w:rPr>
                      <w:rStyle w:val="Strong"/>
                      <w:b w:val="0"/>
                      <w:sz w:val="22"/>
                    </w:rPr>
                    <w:t>information as</w:t>
                  </w:r>
                  <w:r w:rsidRPr="006634B6">
                    <w:rPr>
                      <w:rStyle w:val="Strong"/>
                      <w:b w:val="0"/>
                      <w:sz w:val="22"/>
                    </w:rPr>
                    <w:t xml:space="preserve"> required.</w:t>
                  </w:r>
                </w:p>
              </w:tc>
            </w:tr>
            <w:tr w:rsidR="006D5CB4" w:rsidRPr="00893BCC" w:rsidTr="006D5CB4">
              <w:trPr>
                <w:trHeight w:val="987"/>
              </w:trPr>
              <w:tc>
                <w:tcPr>
                  <w:tcW w:w="3488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SPECIFIC LEARNING OUTCOME:</w:t>
                  </w:r>
                </w:p>
                <w:p w:rsidR="00D81761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Explain how to customize the service for a provider</w:t>
                  </w:r>
                </w:p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57" w:type="dxa"/>
                </w:tcPr>
                <w:p w:rsidR="006D5CB4" w:rsidRPr="00893BCC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lastRenderedPageBreak/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 will show how to customize or change the details of service for a provider.</w:t>
                  </w:r>
                </w:p>
              </w:tc>
              <w:tc>
                <w:tcPr>
                  <w:tcW w:w="7426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Clients will watch the demo carefully and follow the steps that are done by presenter.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3156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  <w:gridCol w:w="996"/>
              <w:gridCol w:w="7462"/>
              <w:gridCol w:w="7462"/>
            </w:tblGrid>
            <w:tr w:rsidR="006D5CB4" w:rsidRPr="00893BCC" w:rsidTr="006D5CB4">
              <w:tc>
                <w:tcPr>
                  <w:tcW w:w="3505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1E0FBA">
                    <w:rPr>
                      <w:rStyle w:val="Heading3Char"/>
                    </w:rPr>
                    <w:t>SPECIFIC LEARNING OUTCOME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:</w:t>
                  </w:r>
                </w:p>
                <w:p w:rsidR="006D5CB4" w:rsidRPr="006634B6" w:rsidRDefault="006D5CB4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How to change your password and username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6D5CB4" w:rsidRPr="00893BCC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 xml:space="preserve">WHAT THE </w:t>
                  </w:r>
                  <w:r>
                    <w:rPr>
                      <w:rFonts w:eastAsia="Arial Unicode MS"/>
                    </w:rPr>
                    <w:t>PRESENTER</w:t>
                  </w:r>
                  <w:r w:rsidRPr="00893BCC">
                    <w:rPr>
                      <w:rFonts w:eastAsia="Arial Unicode MS"/>
                    </w:rPr>
                    <w:t xml:space="preserve"> WILL DO: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6D5CB4" w:rsidRPr="006634B6" w:rsidRDefault="00A74328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Presenter</w:t>
                  </w:r>
                  <w:r w:rsidR="00D81761" w:rsidRPr="006634B6">
                    <w:rPr>
                      <w:rStyle w:val="Strong"/>
                      <w:b w:val="0"/>
                      <w:sz w:val="22"/>
                    </w:rPr>
                    <w:t xml:space="preserve"> will guide clients to change username and password of easy appointments.</w:t>
                  </w:r>
                </w:p>
                <w:p w:rsidR="006D5CB4" w:rsidRPr="00893BCC" w:rsidRDefault="006D5CB4" w:rsidP="00A75ABB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Default="006D5CB4" w:rsidP="001E0FBA">
                  <w:pPr>
                    <w:pStyle w:val="Heading3"/>
                    <w:rPr>
                      <w:rFonts w:eastAsia="Arial Unicode MS"/>
                    </w:rPr>
                  </w:pPr>
                  <w:r w:rsidRPr="00893BCC">
                    <w:rPr>
                      <w:rFonts w:eastAsia="Arial Unicode MS"/>
                    </w:rPr>
                    <w:t>WHAT</w:t>
                  </w:r>
                  <w:r>
                    <w:rPr>
                      <w:rFonts w:eastAsia="Arial Unicode MS"/>
                    </w:rPr>
                    <w:t xml:space="preserve"> CLINENTS </w:t>
                  </w:r>
                  <w:r w:rsidRPr="00893BCC">
                    <w:rPr>
                      <w:rFonts w:eastAsia="Arial Unicode MS"/>
                    </w:rPr>
                    <w:t>WILL DO:</w:t>
                  </w:r>
                </w:p>
                <w:p w:rsidR="006D5CB4" w:rsidRDefault="006D5CB4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6D5CB4" w:rsidRPr="006634B6" w:rsidRDefault="00D81761" w:rsidP="001E0FBA">
                  <w:pPr>
                    <w:pStyle w:val="Bulletlevel2"/>
                    <w:rPr>
                      <w:rStyle w:val="Strong"/>
                      <w:b w:val="0"/>
                      <w:sz w:val="22"/>
                    </w:rPr>
                  </w:pPr>
                  <w:r w:rsidRPr="006634B6">
                    <w:rPr>
                      <w:rStyle w:val="Strong"/>
                      <w:b w:val="0"/>
                      <w:sz w:val="22"/>
                    </w:rPr>
                    <w:t>Clients will watch the document or demo done by presenter and change the username and password as required.</w:t>
                  </w:r>
                </w:p>
                <w:p w:rsidR="006D5CB4" w:rsidRPr="005C66F2" w:rsidRDefault="006D5CB4" w:rsidP="00A75ABB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  <w:tc>
                <w:tcPr>
                  <w:tcW w:w="996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6D5CB4" w:rsidRPr="00893BCC" w:rsidRDefault="006D5CB4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A74328" w:rsidRDefault="00D81761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hyperlink r:id="rId11" w:history="1">
              <w:r w:rsidRPr="00A74328">
                <w:rPr>
                  <w:rStyle w:val="Hyperlink"/>
                  <w:rFonts w:asciiTheme="majorHAnsi" w:eastAsia="Arial Unicode MS" w:hAnsiTheme="majorHAnsi" w:cs="Arial Unicode MS"/>
                  <w:sz w:val="28"/>
                  <w:szCs w:val="28"/>
                </w:rPr>
                <w:t>http://54.221.148.171/S4AppointmentsPT2/index.php/backend</w:t>
              </w:r>
            </w:hyperlink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End User/ Backend document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2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Lectures/slides given below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End user documentation training</w:t>
            </w:r>
          </w:p>
          <w:p w:rsidR="00D81761" w:rsidRPr="00A74328" w:rsidRDefault="00D81761" w:rsidP="00D81761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Theme="majorHAnsi" w:eastAsia="Arial Unicode MS" w:hAnsiTheme="majorHAnsi" w:cs="Arial Unicode MS"/>
                <w:sz w:val="28"/>
                <w:szCs w:val="28"/>
              </w:rPr>
            </w:pPr>
            <w:r w:rsidRPr="00A74328">
              <w:rPr>
                <w:rFonts w:asciiTheme="majorHAnsi" w:eastAsia="Arial Unicode MS" w:hAnsiTheme="majorHAnsi" w:cs="Arial Unicode MS"/>
                <w:sz w:val="28"/>
                <w:szCs w:val="28"/>
              </w:rPr>
              <w:t>Training plan examples</w:t>
            </w:r>
          </w:p>
          <w:p w:rsidR="00D81761" w:rsidRDefault="00D81761" w:rsidP="00D81761">
            <w:pPr>
              <w:pStyle w:val="ListParagraph"/>
              <w:spacing w:after="60"/>
              <w:ind w:left="792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A74328">
      <w:pgSz w:w="16838" w:h="11906" w:orient="landscape"/>
      <w:pgMar w:top="900" w:right="709" w:bottom="709" w:left="426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CC29D8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0F551E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3654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3D021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F0084"/>
    <w:multiLevelType w:val="hybridMultilevel"/>
    <w:tmpl w:val="F1FE429E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5F6323"/>
    <w:multiLevelType w:val="hybridMultilevel"/>
    <w:tmpl w:val="12EC67D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7"/>
  </w:num>
  <w:num w:numId="9">
    <w:abstractNumId w:val="41"/>
  </w:num>
  <w:num w:numId="10">
    <w:abstractNumId w:val="39"/>
  </w:num>
  <w:num w:numId="11">
    <w:abstractNumId w:val="13"/>
  </w:num>
  <w:num w:numId="12">
    <w:abstractNumId w:val="23"/>
  </w:num>
  <w:num w:numId="13">
    <w:abstractNumId w:val="8"/>
  </w:num>
  <w:num w:numId="14">
    <w:abstractNumId w:val="30"/>
  </w:num>
  <w:num w:numId="15">
    <w:abstractNumId w:val="3"/>
  </w:num>
  <w:num w:numId="16">
    <w:abstractNumId w:val="33"/>
  </w:num>
  <w:num w:numId="17">
    <w:abstractNumId w:val="31"/>
  </w:num>
  <w:num w:numId="18">
    <w:abstractNumId w:val="20"/>
  </w:num>
  <w:num w:numId="19">
    <w:abstractNumId w:val="28"/>
  </w:num>
  <w:num w:numId="20">
    <w:abstractNumId w:val="6"/>
  </w:num>
  <w:num w:numId="21">
    <w:abstractNumId w:val="27"/>
  </w:num>
  <w:num w:numId="22">
    <w:abstractNumId w:val="22"/>
  </w:num>
  <w:num w:numId="23">
    <w:abstractNumId w:val="37"/>
  </w:num>
  <w:num w:numId="24">
    <w:abstractNumId w:val="10"/>
  </w:num>
  <w:num w:numId="25">
    <w:abstractNumId w:val="32"/>
  </w:num>
  <w:num w:numId="26">
    <w:abstractNumId w:val="0"/>
  </w:num>
  <w:num w:numId="27">
    <w:abstractNumId w:val="16"/>
  </w:num>
  <w:num w:numId="28">
    <w:abstractNumId w:val="25"/>
  </w:num>
  <w:num w:numId="29">
    <w:abstractNumId w:val="43"/>
  </w:num>
  <w:num w:numId="30">
    <w:abstractNumId w:val="1"/>
  </w:num>
  <w:num w:numId="31">
    <w:abstractNumId w:val="9"/>
  </w:num>
  <w:num w:numId="32">
    <w:abstractNumId w:val="34"/>
  </w:num>
  <w:num w:numId="33">
    <w:abstractNumId w:val="5"/>
  </w:num>
  <w:num w:numId="34">
    <w:abstractNumId w:val="29"/>
  </w:num>
  <w:num w:numId="35">
    <w:abstractNumId w:val="14"/>
  </w:num>
  <w:num w:numId="36">
    <w:abstractNumId w:val="7"/>
  </w:num>
  <w:num w:numId="37">
    <w:abstractNumId w:val="42"/>
  </w:num>
  <w:num w:numId="38">
    <w:abstractNumId w:val="4"/>
  </w:num>
  <w:num w:numId="39">
    <w:abstractNumId w:val="21"/>
  </w:num>
  <w:num w:numId="40">
    <w:abstractNumId w:val="26"/>
  </w:num>
  <w:num w:numId="41">
    <w:abstractNumId w:val="35"/>
  </w:num>
  <w:num w:numId="42">
    <w:abstractNumId w:val="24"/>
  </w:num>
  <w:num w:numId="43">
    <w:abstractNumId w:val="19"/>
  </w:num>
  <w:num w:numId="44">
    <w:abstractNumId w:val="18"/>
  </w:num>
  <w:num w:numId="45">
    <w:abstractNumId w:val="1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0FBA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10E26"/>
    <w:rsid w:val="00636A67"/>
    <w:rsid w:val="006561B5"/>
    <w:rsid w:val="006634B6"/>
    <w:rsid w:val="00671CB1"/>
    <w:rsid w:val="00677FED"/>
    <w:rsid w:val="00684A9A"/>
    <w:rsid w:val="006A46D3"/>
    <w:rsid w:val="006B524E"/>
    <w:rsid w:val="006D41B8"/>
    <w:rsid w:val="006D5CB4"/>
    <w:rsid w:val="00767167"/>
    <w:rsid w:val="00770A7D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56AEE"/>
    <w:rsid w:val="00865E11"/>
    <w:rsid w:val="008672BA"/>
    <w:rsid w:val="00872581"/>
    <w:rsid w:val="00882AE0"/>
    <w:rsid w:val="008906F4"/>
    <w:rsid w:val="00893BCC"/>
    <w:rsid w:val="00897D33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1E98"/>
    <w:rsid w:val="00A72F65"/>
    <w:rsid w:val="00A74328"/>
    <w:rsid w:val="00A75ABB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4706F"/>
    <w:rsid w:val="00D54B9B"/>
    <w:rsid w:val="00D562CF"/>
    <w:rsid w:val="00D73AE6"/>
    <w:rsid w:val="00D7597D"/>
    <w:rsid w:val="00D81761"/>
    <w:rsid w:val="00D848AE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A1418"/>
    <w:rsid w:val="00EC5325"/>
    <w:rsid w:val="00F04C8C"/>
    <w:rsid w:val="00F368B5"/>
    <w:rsid w:val="00F41EC5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BED3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F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  <w:style w:type="character" w:styleId="Hyperlink">
    <w:name w:val="Hyperlink"/>
    <w:basedOn w:val="DefaultParagraphFont"/>
    <w:uiPriority w:val="99"/>
    <w:unhideWhenUsed/>
    <w:rsid w:val="00D817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0F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E0F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0F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74328"/>
    <w:rPr>
      <w:b/>
      <w:bCs/>
    </w:rPr>
  </w:style>
  <w:style w:type="paragraph" w:styleId="NoSpacing">
    <w:name w:val="No Spacing"/>
    <w:link w:val="NoSpacingChar"/>
    <w:uiPriority w:val="1"/>
    <w:qFormat/>
    <w:rsid w:val="00A743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43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ern_Institute_of_Technology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54.221.148.171/S4AppointmentsPT2/index.php/backen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  <w:docPart>
      <w:docPartPr>
        <w:name w:val="622F3ACA2E344FB5BF5027BB6FA9B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03DFE-909E-4409-B33C-4E61DE4F21B2}"/>
      </w:docPartPr>
      <w:docPartBody>
        <w:p w:rsidR="00000000" w:rsidRDefault="00231F90" w:rsidP="00231F90">
          <w:pPr>
            <w:pStyle w:val="622F3ACA2E344FB5BF5027BB6FA9B2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502F7DBDB5943FAB7C0444F80A6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02FF5-3D44-4C52-8942-1DD9E280DD69}"/>
      </w:docPartPr>
      <w:docPartBody>
        <w:p w:rsidR="00000000" w:rsidRDefault="00231F90" w:rsidP="00231F90">
          <w:pPr>
            <w:pStyle w:val="3502F7DBDB5943FAB7C0444F80A6AF1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231F90"/>
    <w:rsid w:val="00424A1E"/>
    <w:rsid w:val="004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  <w:style w:type="paragraph" w:customStyle="1" w:styleId="622F3ACA2E344FB5BF5027BB6FA9B277">
    <w:name w:val="622F3ACA2E344FB5BF5027BB6FA9B277"/>
    <w:rsid w:val="00231F90"/>
    <w:pPr>
      <w:spacing w:after="160" w:line="259" w:lineRule="auto"/>
    </w:pPr>
  </w:style>
  <w:style w:type="paragraph" w:customStyle="1" w:styleId="3502F7DBDB5943FAB7C0444F80A6AF13">
    <w:name w:val="3502F7DBDB5943FAB7C0444F80A6AF13"/>
    <w:rsid w:val="00231F9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PROJECT</PublishDate>
  <Abstract/>
  <CompanyAddress>TUTOR; JOSH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BCFA83-8F03-454B-A243-5F342674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</Template>
  <TotalTime>4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plan for easy appointments</vt:lpstr>
    </vt:vector>
  </TitlesOfParts>
  <Company>Southern Institute Of Technology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plan for easy appointments</dc:title>
  <dc:subject>ITC511</dc:subject>
  <dc:creator>Rowena Taylor</dc:creator>
  <cp:keywords/>
  <dc:description/>
  <cp:lastModifiedBy>Prakash.Tamang</cp:lastModifiedBy>
  <cp:revision>10</cp:revision>
  <cp:lastPrinted>2013-04-18T23:55:00Z</cp:lastPrinted>
  <dcterms:created xsi:type="dcterms:W3CDTF">2020-10-15T01:13:00Z</dcterms:created>
  <dcterms:modified xsi:type="dcterms:W3CDTF">2020-10-15T01:17:00Z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